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D4F" w:rsidRDefault="00681D4F" w:rsidP="00681D4F">
      <w:pPr>
        <w:pStyle w:val="Titel"/>
      </w:pPr>
      <w:r>
        <w:t>Pandora’s Heart</w:t>
      </w:r>
      <w:r>
        <w:tab/>
      </w:r>
      <w:r>
        <w:tab/>
      </w:r>
      <w:r>
        <w:tab/>
      </w:r>
      <w:r>
        <w:tab/>
      </w:r>
      <w:r>
        <w:tab/>
      </w:r>
      <w:r>
        <w:tab/>
        <w:t xml:space="preserve">   Verslag</w:t>
      </w:r>
    </w:p>
    <w:p w:rsidR="00681D4F" w:rsidRDefault="00681D4F" w:rsidP="00681D4F">
      <w:pPr>
        <w:pStyle w:val="Kop1"/>
      </w:pPr>
      <w:r>
        <w:t>Beschrijving van de game</w:t>
      </w:r>
    </w:p>
    <w:p w:rsidR="00681D4F" w:rsidRDefault="00681D4F" w:rsidP="00681D4F">
      <w:r>
        <w:t>Pandora's Heart heeft bepaalde kenmerken van de legende uit de Griekse mythologie. Het was een vrouw, geschapen door de Griekse goden die de zogenaamde Pandora's box opende met daarin al het kwade van de wereld. De box was eigenlijk een soort kruik waarin wijn, olie, graan en andere voorraden in waren opgeslagen die toen een enige handelswaarde hadden.</w:t>
      </w:r>
    </w:p>
    <w:p w:rsidR="004C0CFA" w:rsidRDefault="004C0CFA" w:rsidP="00681D4F">
      <w:r w:rsidRPr="004C0CFA">
        <w:rPr>
          <w:rStyle w:val="Kop2Char"/>
        </w:rPr>
        <w:t xml:space="preserve">Wat wordt </w:t>
      </w:r>
      <w:r w:rsidR="00681D4F" w:rsidRPr="004C0CFA">
        <w:rPr>
          <w:rStyle w:val="Kop2Char"/>
        </w:rPr>
        <w:t xml:space="preserve">nu eigenlijk </w:t>
      </w:r>
      <w:r w:rsidRPr="004C0CFA">
        <w:rPr>
          <w:rStyle w:val="Kop2Char"/>
        </w:rPr>
        <w:t>met de mythe bedoeld?</w:t>
      </w:r>
      <w:r>
        <w:t xml:space="preserve"> </w:t>
      </w:r>
    </w:p>
    <w:p w:rsidR="00681D4F" w:rsidRDefault="004C0CFA" w:rsidP="00681D4F">
      <w:r>
        <w:t>Het komt er eigenlijk op neer dat Pandora een vrouw is die betere vaardigheden en krachten had dan de normale bevolking, met als gevolg dat ze het maximale van haar krachten gebruikt waardoor ze wel op het randje liep tussen leven en dood.</w:t>
      </w:r>
    </w:p>
    <w:p w:rsidR="00681D4F" w:rsidRDefault="00681D4F" w:rsidP="004C0CFA">
      <w:pPr>
        <w:pStyle w:val="Kop2"/>
      </w:pPr>
      <w:r>
        <w:t>Wat heeft dit met de game te maken?</w:t>
      </w:r>
    </w:p>
    <w:p w:rsidR="00681D4F" w:rsidRDefault="004C0CFA" w:rsidP="00681D4F">
      <w:r>
        <w:t xml:space="preserve">Wij </w:t>
      </w:r>
      <w:r w:rsidR="00681D4F">
        <w:t>wil</w:t>
      </w:r>
      <w:r>
        <w:t>len</w:t>
      </w:r>
      <w:r w:rsidR="00681D4F">
        <w:t xml:space="preserve"> in de game een soort </w:t>
      </w:r>
      <w:proofErr w:type="spellStart"/>
      <w:r w:rsidR="00681D4F">
        <w:t>Hearts</w:t>
      </w:r>
      <w:proofErr w:type="spellEnd"/>
      <w:r>
        <w:t xml:space="preserve"> </w:t>
      </w:r>
      <w:r w:rsidR="00681D4F">
        <w:t xml:space="preserve"> toevoegen waarmee je tijd</w:t>
      </w:r>
      <w:r>
        <w:t>elijk bepaalde krachten krijgt met als voorbeeld dat je sneller kan rennen of krachtiger wordt, m</w:t>
      </w:r>
      <w:r w:rsidR="00681D4F">
        <w:t>aa</w:t>
      </w:r>
      <w:r>
        <w:t>r het zou</w:t>
      </w:r>
      <w:r w:rsidR="00681D4F">
        <w:t xml:space="preserve"> Pandora</w:t>
      </w:r>
      <w:r>
        <w:t>’</w:t>
      </w:r>
      <w:r w:rsidR="00681D4F">
        <w:t>s Heart</w:t>
      </w:r>
      <w:r>
        <w:t xml:space="preserve"> niet</w:t>
      </w:r>
      <w:r w:rsidR="00681D4F">
        <w:t xml:space="preserve"> zijn als er </w:t>
      </w:r>
      <w:r>
        <w:t>geen negatief effect aan vast zat.</w:t>
      </w:r>
      <w:r w:rsidR="00681D4F">
        <w:t xml:space="preserve"> D</w:t>
      </w:r>
      <w:r>
        <w:t>oor de</w:t>
      </w:r>
      <w:r w:rsidR="00681D4F">
        <w:t xml:space="preserve"> </w:t>
      </w:r>
      <w:proofErr w:type="spellStart"/>
      <w:r w:rsidR="00681D4F">
        <w:t>Hearts</w:t>
      </w:r>
      <w:proofErr w:type="spellEnd"/>
      <w:r w:rsidR="00681D4F">
        <w:t xml:space="preserve"> </w:t>
      </w:r>
      <w:r>
        <w:t xml:space="preserve">krijg je ook een soort tegengif binnen met als gevolg </w:t>
      </w:r>
      <w:r w:rsidR="00586838">
        <w:t xml:space="preserve">dat je er misschien ook dood aan kunt gaan als je er teveel van in neemt. Hierdoor is het de bedoeling dat er een interessante twist aan het spel komt. Als extra toevoeging aan het spel zou het leuk zijn als er sommige </w:t>
      </w:r>
      <w:proofErr w:type="spellStart"/>
      <w:r w:rsidR="00586838">
        <w:t>Hearts</w:t>
      </w:r>
      <w:proofErr w:type="spellEnd"/>
      <w:r w:rsidR="00586838">
        <w:t xml:space="preserve"> gemarkeerd worden als Pandora’s box, die visueel het zelfde eruit zien als een</w:t>
      </w:r>
      <w:r w:rsidR="005F3F79">
        <w:t xml:space="preserve"> box maar</w:t>
      </w:r>
      <w:r w:rsidR="00586838">
        <w:t xml:space="preserve"> uiteindelijk </w:t>
      </w:r>
      <w:r w:rsidR="005F3F79">
        <w:t xml:space="preserve">er voor zorgen dat er </w:t>
      </w:r>
      <w:r w:rsidR="00586838">
        <w:t xml:space="preserve">monsters op de map </w:t>
      </w:r>
      <w:proofErr w:type="spellStart"/>
      <w:r w:rsidR="00586838">
        <w:t>spawnen</w:t>
      </w:r>
      <w:proofErr w:type="spellEnd"/>
      <w:r w:rsidR="00586838">
        <w:t xml:space="preserve">. </w:t>
      </w:r>
      <w:r w:rsidR="005F3F79">
        <w:t>Hierbij kunnen eventueel ook visuele effecten aan toegevoegd worden zoals zwart-wit beeld maar zo’n box kom je natuur niet vaker tegen dan één maal per potje. De figuranten zijn waarschijnlijk mannen of ze worden gekozen door spelers. Anders worden ze random gekozen.</w:t>
      </w:r>
    </w:p>
    <w:p w:rsidR="00681D4F" w:rsidRDefault="005B50F1" w:rsidP="005B50F1">
      <w:pPr>
        <w:pStyle w:val="Kop1"/>
      </w:pPr>
      <w:r>
        <w:t>Sterke en zwakke punten van het team</w:t>
      </w:r>
    </w:p>
    <w:p w:rsidR="005B50F1" w:rsidRPr="005B50F1" w:rsidRDefault="005B50F1" w:rsidP="005B50F1">
      <w:pPr>
        <w:pStyle w:val="Lijstalinea"/>
        <w:numPr>
          <w:ilvl w:val="0"/>
          <w:numId w:val="1"/>
        </w:numPr>
      </w:pPr>
      <w:r>
        <w:t>De sterke kant van het team</w:t>
      </w:r>
    </w:p>
    <w:p w:rsidR="005B50F1" w:rsidRDefault="005B50F1" w:rsidP="005B50F1">
      <w:r>
        <w:t>Nathan:</w:t>
      </w:r>
      <w:r>
        <w:tab/>
        <w:t>Programmeren en controle hebben.</w:t>
      </w:r>
    </w:p>
    <w:p w:rsidR="005B50F1" w:rsidRDefault="005B50F1" w:rsidP="005B50F1">
      <w:r>
        <w:t xml:space="preserve">Jasper: </w:t>
      </w:r>
      <w:r>
        <w:tab/>
      </w:r>
      <w:r>
        <w:tab/>
        <w:t>Creativiteit en is tekstueel vaardig.</w:t>
      </w:r>
    </w:p>
    <w:p w:rsidR="005B50F1" w:rsidRDefault="005B50F1" w:rsidP="005B50F1">
      <w:r>
        <w:t xml:space="preserve">Ruben: </w:t>
      </w:r>
      <w:r>
        <w:tab/>
      </w:r>
      <w:r>
        <w:tab/>
        <w:t>Kan goed luisteren en is leergierig t.o.v. nieuwe info.</w:t>
      </w:r>
    </w:p>
    <w:p w:rsidR="005B50F1" w:rsidRPr="00B84FA4" w:rsidRDefault="005B50F1" w:rsidP="005B50F1">
      <w:pPr>
        <w:rPr>
          <w:lang w:val="en-US"/>
        </w:rPr>
      </w:pPr>
      <w:r w:rsidRPr="007932A6">
        <w:rPr>
          <w:lang w:val="en-US"/>
        </w:rPr>
        <w:t xml:space="preserve">Robbert: </w:t>
      </w:r>
      <w:r>
        <w:rPr>
          <w:lang w:val="en-US"/>
        </w:rPr>
        <w:tab/>
        <w:t>J</w:t>
      </w:r>
      <w:r w:rsidRPr="007932A6">
        <w:rPr>
          <w:lang w:val="en-US"/>
        </w:rPr>
        <w:t>ack off all trades master of none.</w:t>
      </w:r>
    </w:p>
    <w:p w:rsidR="005B50F1" w:rsidRPr="007932A6" w:rsidRDefault="005B50F1" w:rsidP="005B50F1">
      <w:pPr>
        <w:rPr>
          <w:lang w:val="en-US"/>
        </w:rPr>
      </w:pPr>
      <w:r w:rsidRPr="007932A6">
        <w:rPr>
          <w:lang w:val="en-US"/>
        </w:rPr>
        <w:tab/>
      </w:r>
    </w:p>
    <w:p w:rsidR="005B50F1" w:rsidRDefault="005B50F1" w:rsidP="005B50F1">
      <w:pPr>
        <w:pStyle w:val="Lijstalinea"/>
        <w:numPr>
          <w:ilvl w:val="0"/>
          <w:numId w:val="1"/>
        </w:numPr>
      </w:pPr>
      <w:r>
        <w:t>De zwakkere kant van het team</w:t>
      </w:r>
    </w:p>
    <w:p w:rsidR="005B50F1" w:rsidRDefault="005B50F1" w:rsidP="005B50F1">
      <w:r>
        <w:t xml:space="preserve">Nathan: </w:t>
      </w:r>
      <w:r>
        <w:tab/>
      </w:r>
      <w:r w:rsidR="00B84FA4">
        <w:t xml:space="preserve">Creativiteit in </w:t>
      </w:r>
      <w:proofErr w:type="spellStart"/>
      <w:r w:rsidR="00B84FA4">
        <w:t>desi</w:t>
      </w:r>
      <w:bookmarkStart w:id="0" w:name="_GoBack"/>
      <w:bookmarkEnd w:id="0"/>
      <w:r w:rsidR="00B84FA4">
        <w:t>gnen</w:t>
      </w:r>
      <w:proofErr w:type="spellEnd"/>
      <w:r>
        <w:t xml:space="preserve"> en soms te intensief</w:t>
      </w:r>
      <w:r w:rsidR="00B84FA4">
        <w:t xml:space="preserve"> (programmeren)</w:t>
      </w:r>
      <w:r w:rsidR="00923ED3">
        <w:t>.</w:t>
      </w:r>
    </w:p>
    <w:p w:rsidR="005B50F1" w:rsidRDefault="005B50F1" w:rsidP="005B50F1">
      <w:r>
        <w:t xml:space="preserve">Jasper: </w:t>
      </w:r>
      <w:r>
        <w:tab/>
      </w:r>
      <w:r>
        <w:tab/>
        <w:t>Programmeren</w:t>
      </w:r>
      <w:r w:rsidR="00923ED3">
        <w:t>.</w:t>
      </w:r>
    </w:p>
    <w:p w:rsidR="005B50F1" w:rsidRDefault="00923ED3" w:rsidP="005B50F1">
      <w:r>
        <w:t>Rub</w:t>
      </w:r>
      <w:r w:rsidR="00B84FA4">
        <w:t xml:space="preserve">en: </w:t>
      </w:r>
      <w:r w:rsidR="00B84FA4">
        <w:tab/>
      </w:r>
      <w:r w:rsidR="00B84FA4">
        <w:tab/>
        <w:t>P</w:t>
      </w:r>
      <w:r>
        <w:t>rogrammeren.</w:t>
      </w:r>
    </w:p>
    <w:p w:rsidR="005B50F1" w:rsidRDefault="005B50F1" w:rsidP="005B50F1">
      <w:r>
        <w:t xml:space="preserve">Robbert: </w:t>
      </w:r>
      <w:r>
        <w:tab/>
        <w:t>Alles op het laatst doen</w:t>
      </w:r>
      <w:r w:rsidR="00923ED3">
        <w:t>.</w:t>
      </w:r>
    </w:p>
    <w:p w:rsidR="005B50F1" w:rsidRDefault="005B50F1" w:rsidP="005B50F1"/>
    <w:p w:rsidR="005B50F1" w:rsidRDefault="005B50F1" w:rsidP="005B50F1"/>
    <w:p w:rsidR="00750087" w:rsidRDefault="005B50F1" w:rsidP="00750087">
      <w:pPr>
        <w:pStyle w:val="Kop1"/>
      </w:pPr>
      <w:r>
        <w:lastRenderedPageBreak/>
        <w:t xml:space="preserve">De </w:t>
      </w:r>
      <w:r w:rsidR="00750087">
        <w:t>taakverdeling</w:t>
      </w:r>
    </w:p>
    <w:p w:rsidR="005B50F1" w:rsidRDefault="005B50F1" w:rsidP="00750087">
      <w:r>
        <w:t>Jasper</w:t>
      </w:r>
      <w:r w:rsidR="00750087">
        <w:t xml:space="preserve"> is de analyzer.</w:t>
      </w:r>
    </w:p>
    <w:p w:rsidR="005B50F1" w:rsidRDefault="00750087" w:rsidP="005B50F1">
      <w:r>
        <w:t>Ruben is de designer</w:t>
      </w:r>
      <w:r w:rsidR="00923ED3">
        <w:t>.</w:t>
      </w:r>
    </w:p>
    <w:p w:rsidR="005B50F1" w:rsidRDefault="00750087" w:rsidP="005B50F1">
      <w:r>
        <w:t>Nathan is de programmeur</w:t>
      </w:r>
      <w:r w:rsidR="00923ED3">
        <w:t xml:space="preserve"> en groepsleider.</w:t>
      </w:r>
      <w:r w:rsidR="005B50F1">
        <w:tab/>
      </w:r>
    </w:p>
    <w:p w:rsidR="005B50F1" w:rsidRDefault="00750087" w:rsidP="005B50F1">
      <w:r>
        <w:t>Robbert heeft een aparte rol. Robbert gaat het verband leggen</w:t>
      </w:r>
      <w:r w:rsidR="005B50F1">
        <w:t xml:space="preserve"> tussen tester en programme</w:t>
      </w:r>
      <w:r>
        <w:t>u</w:t>
      </w:r>
      <w:r w:rsidR="005B50F1">
        <w:t>r</w:t>
      </w:r>
      <w:r>
        <w:t xml:space="preserve">. Het is bedoeling dat Robbert </w:t>
      </w:r>
      <w:r w:rsidR="005B50F1">
        <w:t>de bugs</w:t>
      </w:r>
      <w:r>
        <w:t xml:space="preserve"> omzet</w:t>
      </w:r>
      <w:r w:rsidR="005B50F1">
        <w:t xml:space="preserve"> die de tester</w:t>
      </w:r>
      <w:r w:rsidR="00923ED3">
        <w:t xml:space="preserve"> heeft</w:t>
      </w:r>
      <w:r w:rsidR="005B50F1">
        <w:t xml:space="preserve"> vermeld</w:t>
      </w:r>
      <w:r>
        <w:t>. Hierdoor wordt het makkelijk</w:t>
      </w:r>
      <w:r w:rsidR="00923ED3">
        <w:t xml:space="preserve">er door </w:t>
      </w:r>
      <w:r w:rsidR="007B5681">
        <w:t xml:space="preserve">codes op te zoeken </w:t>
      </w:r>
      <w:r w:rsidR="00923ED3">
        <w:t>voor de programmeur, die de problemen kan</w:t>
      </w:r>
      <w:r w:rsidR="007B5681">
        <w:t xml:space="preserve"> oplossen.</w:t>
      </w:r>
      <w:r w:rsidR="005B50F1">
        <w:t xml:space="preserve"> Daarnaast </w:t>
      </w:r>
      <w:r w:rsidR="00923ED3">
        <w:t>moet Robbert ook ervoor zorgen dat de communicatie tussen de designer en de programmeur goed is. Bijvoorbeeld dat de designs wel bruikbaar moeten zijn.</w:t>
      </w:r>
    </w:p>
    <w:p w:rsidR="00923ED3" w:rsidRDefault="00923ED3" w:rsidP="00923ED3">
      <w:pPr>
        <w:pStyle w:val="Kop1"/>
      </w:pPr>
      <w:r>
        <w:t>Communicatie elementen</w:t>
      </w:r>
    </w:p>
    <w:p w:rsidR="00923ED3" w:rsidRDefault="00923ED3" w:rsidP="00923ED3">
      <w:r>
        <w:t>De communicatie element</w:t>
      </w:r>
      <w:r w:rsidR="00B84FA4">
        <w:t>en</w:t>
      </w:r>
      <w:r>
        <w:t xml:space="preserve"> zijn:</w:t>
      </w:r>
    </w:p>
    <w:p w:rsidR="00923ED3" w:rsidRDefault="00923ED3" w:rsidP="00923ED3">
      <w:pPr>
        <w:pStyle w:val="Lijstalinea"/>
        <w:numPr>
          <w:ilvl w:val="0"/>
          <w:numId w:val="1"/>
        </w:numPr>
      </w:pPr>
      <w:r>
        <w:t>Teamviewer: Om bepaalde technieken voor te doen en goed te kunnen samenwerken.</w:t>
      </w:r>
    </w:p>
    <w:p w:rsidR="00923ED3" w:rsidRDefault="00923ED3" w:rsidP="00923ED3">
      <w:pPr>
        <w:pStyle w:val="Lijstalinea"/>
        <w:numPr>
          <w:ilvl w:val="0"/>
          <w:numId w:val="1"/>
        </w:numPr>
      </w:pPr>
      <w:proofErr w:type="spellStart"/>
      <w:r>
        <w:t>Github</w:t>
      </w:r>
      <w:proofErr w:type="spellEnd"/>
      <w:r>
        <w:t>: Om bestanden over en weer te sturen zodat iedereen op de hoogte blijft.</w:t>
      </w:r>
    </w:p>
    <w:p w:rsidR="00923ED3" w:rsidRDefault="00923ED3" w:rsidP="00923ED3">
      <w:pPr>
        <w:pStyle w:val="Lijstalinea"/>
        <w:numPr>
          <w:ilvl w:val="0"/>
          <w:numId w:val="1"/>
        </w:numPr>
      </w:pPr>
      <w:r>
        <w:t>Skype: Om de communicatie thuis tot stand te brengen speciaal voor groot overleg.</w:t>
      </w:r>
    </w:p>
    <w:p w:rsidR="00923ED3" w:rsidRDefault="00923ED3" w:rsidP="00923ED3">
      <w:pPr>
        <w:pStyle w:val="Lijstalinea"/>
        <w:numPr>
          <w:ilvl w:val="0"/>
          <w:numId w:val="1"/>
        </w:numPr>
      </w:pPr>
      <w:proofErr w:type="spellStart"/>
      <w:r>
        <w:t>WhatsApp</w:t>
      </w:r>
      <w:proofErr w:type="spellEnd"/>
      <w:r>
        <w:t>: Om door te geven wat er nog moet gebeuren en ook mensen op de hoogte te houden.</w:t>
      </w:r>
    </w:p>
    <w:p w:rsidR="00923ED3" w:rsidRDefault="00923ED3" w:rsidP="00923ED3">
      <w:pPr>
        <w:pStyle w:val="Kop1"/>
      </w:pPr>
      <w:r>
        <w:t>De valkuilen</w:t>
      </w:r>
    </w:p>
    <w:p w:rsidR="0033214B" w:rsidRDefault="0033214B" w:rsidP="0033214B">
      <w:r>
        <w:t>Nathan zou te veel kunnen doen. Bijvoorbeeld twee teamleden vorig jaar niet veel konden doen omdat Nathan bijna alles al gedaan had. Ook hierdoor zouden andere teamleden achter kunnen blijven.</w:t>
      </w:r>
    </w:p>
    <w:p w:rsidR="0033214B" w:rsidRDefault="0033214B" w:rsidP="0033214B">
      <w:r>
        <w:t xml:space="preserve">Ook door tijdnood omdat het misschien allemaal op het laatste moment moet gebeuren. Hier gaan we </w:t>
      </w:r>
      <w:proofErr w:type="spellStart"/>
      <w:r>
        <w:t>natúúrlijk</w:t>
      </w:r>
      <w:proofErr w:type="spellEnd"/>
      <w:r>
        <w:t xml:space="preserve"> niet van uit.</w:t>
      </w:r>
    </w:p>
    <w:p w:rsidR="0033214B" w:rsidRDefault="0033214B" w:rsidP="0033214B"/>
    <w:p w:rsidR="0033214B" w:rsidRDefault="0033214B" w:rsidP="0033214B">
      <w:pPr>
        <w:pStyle w:val="Kop1"/>
      </w:pPr>
      <w:r>
        <w:t>Kennis</w:t>
      </w:r>
    </w:p>
    <w:p w:rsidR="0033214B" w:rsidRDefault="0033214B" w:rsidP="0033214B">
      <w:r>
        <w:t xml:space="preserve">We kunnen de kennis halen uit de onderstaande links. Deze links zijn enorm van belang, met name </w:t>
      </w:r>
      <w:proofErr w:type="spellStart"/>
      <w:r>
        <w:t>youtube</w:t>
      </w:r>
      <w:proofErr w:type="spellEnd"/>
      <w:r>
        <w:t xml:space="preserve"> omdat het dan voor je wordt voor gedaan.</w:t>
      </w:r>
    </w:p>
    <w:p w:rsidR="0033214B" w:rsidRDefault="0033214B" w:rsidP="0033214B">
      <w:pPr>
        <w:pStyle w:val="Kop2"/>
      </w:pPr>
      <w:r>
        <w:t>Design</w:t>
      </w:r>
    </w:p>
    <w:p w:rsidR="0033214B" w:rsidRDefault="00B84FA4" w:rsidP="0033214B">
      <w:pPr>
        <w:pStyle w:val="Lijstalinea"/>
        <w:numPr>
          <w:ilvl w:val="0"/>
          <w:numId w:val="1"/>
        </w:numPr>
      </w:pPr>
      <w:hyperlink r:id="rId5" w:history="1">
        <w:r w:rsidR="0033214B" w:rsidRPr="00A13327">
          <w:rPr>
            <w:rStyle w:val="Hyperlink"/>
          </w:rPr>
          <w:t>http://www.makehuman.org/</w:t>
        </w:r>
      </w:hyperlink>
    </w:p>
    <w:p w:rsidR="0033214B" w:rsidRDefault="00B84FA4" w:rsidP="0033214B">
      <w:pPr>
        <w:pStyle w:val="Lijstalinea"/>
        <w:numPr>
          <w:ilvl w:val="0"/>
          <w:numId w:val="1"/>
        </w:numPr>
      </w:pPr>
      <w:hyperlink r:id="rId6" w:history="1">
        <w:r w:rsidR="00883C81" w:rsidRPr="00A13327">
          <w:rPr>
            <w:rStyle w:val="Hyperlink"/>
          </w:rPr>
          <w:t>http://store.steampowered.com/app/365670</w:t>
        </w:r>
      </w:hyperlink>
      <w:r w:rsidR="00883C81">
        <w:t xml:space="preserve"> </w:t>
      </w:r>
    </w:p>
    <w:p w:rsidR="0033214B" w:rsidRDefault="0033214B" w:rsidP="00883C81">
      <w:pPr>
        <w:pStyle w:val="Kop2"/>
      </w:pPr>
      <w:r>
        <w:t>Muziek</w:t>
      </w:r>
    </w:p>
    <w:p w:rsidR="0033214B" w:rsidRDefault="00B84FA4" w:rsidP="0033214B">
      <w:pPr>
        <w:pStyle w:val="Lijstalinea"/>
        <w:numPr>
          <w:ilvl w:val="0"/>
          <w:numId w:val="1"/>
        </w:numPr>
      </w:pPr>
      <w:hyperlink r:id="rId7" w:history="1">
        <w:r w:rsidR="0033214B" w:rsidRPr="00A13327">
          <w:rPr>
            <w:rStyle w:val="Hyperlink"/>
          </w:rPr>
          <w:t>https://www.youtube.com/watch?v=QMDPwBikzps&amp;list=PL224BE374B78F493B</w:t>
        </w:r>
      </w:hyperlink>
    </w:p>
    <w:p w:rsidR="0033214B" w:rsidRDefault="00B84FA4" w:rsidP="0033214B">
      <w:pPr>
        <w:pStyle w:val="Lijstalinea"/>
        <w:numPr>
          <w:ilvl w:val="0"/>
          <w:numId w:val="1"/>
        </w:numPr>
      </w:pPr>
      <w:hyperlink r:id="rId8" w:history="1">
        <w:r w:rsidR="00883C81" w:rsidRPr="00A13327">
          <w:rPr>
            <w:rStyle w:val="Hyperlink"/>
          </w:rPr>
          <w:t>https://www.youtube.com/watch?v=OHCOKxcIzYs&amp;list=PL67B22CDA707B1C01</w:t>
        </w:r>
      </w:hyperlink>
      <w:r w:rsidR="00883C81">
        <w:t xml:space="preserve"> </w:t>
      </w:r>
    </w:p>
    <w:p w:rsidR="0033214B" w:rsidRDefault="00883C81" w:rsidP="00883C81">
      <w:pPr>
        <w:pStyle w:val="Kop2"/>
      </w:pPr>
      <w:proofErr w:type="spellStart"/>
      <w:r>
        <w:t>Unity</w:t>
      </w:r>
      <w:proofErr w:type="spellEnd"/>
    </w:p>
    <w:p w:rsidR="0033214B" w:rsidRDefault="00B84FA4" w:rsidP="0033214B">
      <w:pPr>
        <w:pStyle w:val="Lijstalinea"/>
        <w:numPr>
          <w:ilvl w:val="0"/>
          <w:numId w:val="1"/>
        </w:numPr>
      </w:pPr>
      <w:hyperlink r:id="rId9" w:history="1">
        <w:r w:rsidR="0033214B" w:rsidRPr="00A13327">
          <w:rPr>
            <w:rStyle w:val="Hyperlink"/>
          </w:rPr>
          <w:t>https://unity3d.com/</w:t>
        </w:r>
      </w:hyperlink>
    </w:p>
    <w:p w:rsidR="0033214B" w:rsidRDefault="00B84FA4" w:rsidP="0033214B">
      <w:pPr>
        <w:pStyle w:val="Lijstalinea"/>
        <w:numPr>
          <w:ilvl w:val="0"/>
          <w:numId w:val="1"/>
        </w:numPr>
      </w:pPr>
      <w:hyperlink r:id="rId10" w:history="1">
        <w:r w:rsidR="0033214B" w:rsidRPr="00A13327">
          <w:rPr>
            <w:rStyle w:val="Hyperlink"/>
          </w:rPr>
          <w:t>https://unity3d.com/learn/tutorials</w:t>
        </w:r>
      </w:hyperlink>
    </w:p>
    <w:p w:rsidR="0033214B" w:rsidRDefault="00B84FA4" w:rsidP="0033214B">
      <w:pPr>
        <w:pStyle w:val="Lijstalinea"/>
        <w:numPr>
          <w:ilvl w:val="0"/>
          <w:numId w:val="1"/>
        </w:numPr>
      </w:pPr>
      <w:hyperlink r:id="rId11" w:history="1">
        <w:r w:rsidR="0033214B" w:rsidRPr="00A13327">
          <w:rPr>
            <w:rStyle w:val="Hyperlink"/>
          </w:rPr>
          <w:t>http://catlikecoding.com/unity/tutorials/</w:t>
        </w:r>
      </w:hyperlink>
    </w:p>
    <w:p w:rsidR="0033214B" w:rsidRDefault="00B84FA4" w:rsidP="0033214B">
      <w:pPr>
        <w:pStyle w:val="Lijstalinea"/>
        <w:numPr>
          <w:ilvl w:val="0"/>
          <w:numId w:val="1"/>
        </w:numPr>
      </w:pPr>
      <w:hyperlink r:id="rId12" w:history="1">
        <w:r w:rsidR="0033214B" w:rsidRPr="00A13327">
          <w:rPr>
            <w:rStyle w:val="Hyperlink"/>
          </w:rPr>
          <w:t>https://www.youtube.com/playlist?list=PLPV2KyIb3jR4u6zeBY77WPj0KuFdmv84g</w:t>
        </w:r>
      </w:hyperlink>
    </w:p>
    <w:p w:rsidR="0033214B" w:rsidRDefault="00B84FA4" w:rsidP="0033214B">
      <w:pPr>
        <w:pStyle w:val="Lijstalinea"/>
        <w:numPr>
          <w:ilvl w:val="0"/>
          <w:numId w:val="1"/>
        </w:numPr>
      </w:pPr>
      <w:hyperlink r:id="rId13" w:history="1">
        <w:r w:rsidR="0033214B" w:rsidRPr="00A13327">
          <w:rPr>
            <w:rStyle w:val="Hyperlink"/>
          </w:rPr>
          <w:t>https://www.youtube.com/playlist?list=PLPV2KyIb3jR7F_B4p8X3YwHPaExh0R9Kk</w:t>
        </w:r>
      </w:hyperlink>
    </w:p>
    <w:p w:rsidR="0033214B" w:rsidRDefault="00B84FA4" w:rsidP="0033214B">
      <w:pPr>
        <w:pStyle w:val="Lijstalinea"/>
        <w:numPr>
          <w:ilvl w:val="0"/>
          <w:numId w:val="1"/>
        </w:numPr>
      </w:pPr>
      <w:hyperlink r:id="rId14" w:history="1">
        <w:r w:rsidR="00883C81" w:rsidRPr="00A13327">
          <w:rPr>
            <w:rStyle w:val="Hyperlink"/>
          </w:rPr>
          <w:t>https://www.youtube.com/playlist?list=PL3eZfsRk6nF00HSZZJKgZ-HOoz3CJYXJu</w:t>
        </w:r>
      </w:hyperlink>
      <w:r w:rsidR="00883C81">
        <w:t xml:space="preserve"> </w:t>
      </w:r>
    </w:p>
    <w:p w:rsidR="0033214B" w:rsidRDefault="0033214B" w:rsidP="00883C81">
      <w:pPr>
        <w:pStyle w:val="Kop2"/>
      </w:pPr>
      <w:r>
        <w:t>Probleem oplossen</w:t>
      </w:r>
    </w:p>
    <w:p w:rsidR="0033214B" w:rsidRDefault="00B84FA4" w:rsidP="0033214B">
      <w:pPr>
        <w:pStyle w:val="Lijstalinea"/>
        <w:numPr>
          <w:ilvl w:val="0"/>
          <w:numId w:val="1"/>
        </w:numPr>
      </w:pPr>
      <w:hyperlink r:id="rId15" w:history="1">
        <w:r w:rsidR="0033214B" w:rsidRPr="00A13327">
          <w:rPr>
            <w:rStyle w:val="Hyperlink"/>
          </w:rPr>
          <w:t>http://stackoverflow.com/</w:t>
        </w:r>
      </w:hyperlink>
    </w:p>
    <w:p w:rsidR="0033214B" w:rsidRPr="0033214B" w:rsidRDefault="00B84FA4" w:rsidP="0033214B">
      <w:pPr>
        <w:pStyle w:val="Lijstalinea"/>
        <w:numPr>
          <w:ilvl w:val="0"/>
          <w:numId w:val="1"/>
        </w:numPr>
        <w:rPr>
          <w:lang w:val="en-US"/>
        </w:rPr>
      </w:pPr>
      <w:hyperlink r:id="rId16" w:history="1">
        <w:r w:rsidR="00883C81" w:rsidRPr="00A13327">
          <w:rPr>
            <w:rStyle w:val="Hyperlink"/>
            <w:lang w:val="en-US"/>
          </w:rPr>
          <w:t>http://forum.unity3d.com/</w:t>
        </w:r>
      </w:hyperlink>
      <w:r w:rsidR="00883C81">
        <w:rPr>
          <w:lang w:val="en-US"/>
        </w:rPr>
        <w:t xml:space="preserve"> </w:t>
      </w:r>
    </w:p>
    <w:p w:rsidR="0033214B" w:rsidRPr="00780C60" w:rsidRDefault="00883C81" w:rsidP="00883C81">
      <w:pPr>
        <w:pStyle w:val="Kop2"/>
        <w:rPr>
          <w:lang w:val="en-US"/>
        </w:rPr>
      </w:pPr>
      <w:proofErr w:type="spellStart"/>
      <w:r>
        <w:rPr>
          <w:lang w:val="en-US"/>
        </w:rPr>
        <w:t>Github</w:t>
      </w:r>
      <w:proofErr w:type="spellEnd"/>
    </w:p>
    <w:p w:rsidR="0033214B" w:rsidRPr="0033214B" w:rsidRDefault="00B84FA4" w:rsidP="0033214B">
      <w:pPr>
        <w:pStyle w:val="Lijstalinea"/>
        <w:numPr>
          <w:ilvl w:val="0"/>
          <w:numId w:val="1"/>
        </w:numPr>
        <w:rPr>
          <w:lang w:val="en-US"/>
        </w:rPr>
      </w:pPr>
      <w:hyperlink r:id="rId17" w:history="1">
        <w:r w:rsidR="0033214B" w:rsidRPr="00A13327">
          <w:rPr>
            <w:rStyle w:val="Hyperlink"/>
            <w:lang w:val="en-US"/>
          </w:rPr>
          <w:t>https://github.com/TheNLGhost/Pandora-s-Heart.git</w:t>
        </w:r>
      </w:hyperlink>
    </w:p>
    <w:p w:rsidR="0033214B" w:rsidRPr="0033214B" w:rsidRDefault="00B84FA4" w:rsidP="0033214B">
      <w:pPr>
        <w:pStyle w:val="Lijstalinea"/>
        <w:numPr>
          <w:ilvl w:val="0"/>
          <w:numId w:val="1"/>
        </w:numPr>
        <w:rPr>
          <w:lang w:val="en-US"/>
        </w:rPr>
      </w:pPr>
      <w:hyperlink r:id="rId18" w:history="1">
        <w:r w:rsidR="0033214B" w:rsidRPr="00A13327">
          <w:rPr>
            <w:rStyle w:val="Hyperlink"/>
            <w:lang w:val="en-US"/>
          </w:rPr>
          <w:t>https://desktop.github.com/</w:t>
        </w:r>
      </w:hyperlink>
    </w:p>
    <w:p w:rsidR="0033214B" w:rsidRPr="0033214B" w:rsidRDefault="00B84FA4" w:rsidP="0033214B">
      <w:pPr>
        <w:pStyle w:val="Lijstalinea"/>
        <w:numPr>
          <w:ilvl w:val="0"/>
          <w:numId w:val="1"/>
        </w:numPr>
        <w:rPr>
          <w:lang w:val="en-US"/>
        </w:rPr>
      </w:pPr>
      <w:hyperlink r:id="rId19" w:history="1">
        <w:r w:rsidR="00883C81" w:rsidRPr="00A13327">
          <w:rPr>
            <w:rStyle w:val="Hyperlink"/>
            <w:lang w:val="en-US"/>
          </w:rPr>
          <w:t>https://git-for-windows.github.io/</w:t>
        </w:r>
      </w:hyperlink>
      <w:r w:rsidR="00883C81">
        <w:rPr>
          <w:lang w:val="en-US"/>
        </w:rPr>
        <w:t xml:space="preserve"> </w:t>
      </w:r>
    </w:p>
    <w:p w:rsidR="0033214B" w:rsidRPr="00780C60" w:rsidRDefault="00883C81" w:rsidP="00883C81">
      <w:pPr>
        <w:pStyle w:val="Kop2"/>
        <w:rPr>
          <w:lang w:val="en-US"/>
        </w:rPr>
      </w:pPr>
      <w:proofErr w:type="spellStart"/>
      <w:r>
        <w:rPr>
          <w:lang w:val="en-US"/>
        </w:rPr>
        <w:t>Communicatie</w:t>
      </w:r>
      <w:proofErr w:type="spellEnd"/>
    </w:p>
    <w:p w:rsidR="0033214B" w:rsidRPr="0033214B" w:rsidRDefault="00B84FA4" w:rsidP="0033214B">
      <w:pPr>
        <w:pStyle w:val="Lijstalinea"/>
        <w:numPr>
          <w:ilvl w:val="0"/>
          <w:numId w:val="1"/>
        </w:numPr>
        <w:rPr>
          <w:lang w:val="en-US"/>
        </w:rPr>
      </w:pPr>
      <w:hyperlink r:id="rId20" w:history="1">
        <w:r w:rsidR="0033214B" w:rsidRPr="00A13327">
          <w:rPr>
            <w:rStyle w:val="Hyperlink"/>
            <w:lang w:val="en-US"/>
          </w:rPr>
          <w:t>https://github.com/TheNLGhost/Pandora-s-Heart</w:t>
        </w:r>
      </w:hyperlink>
    </w:p>
    <w:p w:rsidR="0033214B" w:rsidRPr="0033214B" w:rsidRDefault="00B84FA4" w:rsidP="0033214B">
      <w:pPr>
        <w:pStyle w:val="Lijstalinea"/>
        <w:numPr>
          <w:ilvl w:val="0"/>
          <w:numId w:val="1"/>
        </w:numPr>
        <w:rPr>
          <w:lang w:val="en-US"/>
        </w:rPr>
      </w:pPr>
      <w:hyperlink r:id="rId21" w:history="1">
        <w:r w:rsidR="0033214B" w:rsidRPr="00A13327">
          <w:rPr>
            <w:rStyle w:val="Hyperlink"/>
            <w:lang w:val="en-US"/>
          </w:rPr>
          <w:t>https://www.teamviewer.com/nl/index.aspx</w:t>
        </w:r>
      </w:hyperlink>
    </w:p>
    <w:p w:rsidR="0033214B" w:rsidRPr="0033214B" w:rsidRDefault="00B84FA4" w:rsidP="0033214B">
      <w:pPr>
        <w:pStyle w:val="Lijstalinea"/>
        <w:numPr>
          <w:ilvl w:val="0"/>
          <w:numId w:val="1"/>
        </w:numPr>
        <w:rPr>
          <w:lang w:val="en-US"/>
        </w:rPr>
      </w:pPr>
      <w:hyperlink r:id="rId22" w:history="1">
        <w:r w:rsidR="0033214B" w:rsidRPr="00A13327">
          <w:rPr>
            <w:rStyle w:val="Hyperlink"/>
            <w:lang w:val="en-US"/>
          </w:rPr>
          <w:t>http://www.skype.com/nl/</w:t>
        </w:r>
      </w:hyperlink>
    </w:p>
    <w:p w:rsidR="0033214B" w:rsidRDefault="00B84FA4" w:rsidP="0033214B">
      <w:pPr>
        <w:pStyle w:val="Lijstalinea"/>
        <w:numPr>
          <w:ilvl w:val="0"/>
          <w:numId w:val="1"/>
        </w:numPr>
      </w:pPr>
      <w:hyperlink r:id="rId23" w:history="1">
        <w:r w:rsidR="0033214B" w:rsidRPr="00A13327">
          <w:rPr>
            <w:rStyle w:val="Hyperlink"/>
          </w:rPr>
          <w:t>https://web.whatsapp.com/</w:t>
        </w:r>
      </w:hyperlink>
    </w:p>
    <w:p w:rsidR="0033214B" w:rsidRDefault="0033214B" w:rsidP="0033214B"/>
    <w:p w:rsidR="00923ED3" w:rsidRPr="00923ED3" w:rsidRDefault="0033214B" w:rsidP="00923ED3">
      <w:r>
        <w:t xml:space="preserve">Later worden er waarschijnlijk meer links toegevoegd </w:t>
      </w:r>
      <w:r w:rsidR="00883C81">
        <w:t>en kan iedereen dat zelf in het goede kopje plaatsen</w:t>
      </w:r>
      <w:r>
        <w:t xml:space="preserve">. </w:t>
      </w:r>
      <w:r w:rsidR="00883C81">
        <w:t>We hebben de links ook gesorteerd in groepen omdat dit het veel gemakkelijker maakt.</w:t>
      </w:r>
    </w:p>
    <w:p w:rsidR="00681D4F" w:rsidRDefault="00681D4F" w:rsidP="00783F9C"/>
    <w:p w:rsidR="00681D4F" w:rsidRDefault="00883C81" w:rsidP="00883C81">
      <w:pPr>
        <w:pStyle w:val="Kop1"/>
      </w:pPr>
      <w:r>
        <w:t>Planner</w:t>
      </w:r>
    </w:p>
    <w:p w:rsidR="00AD2F13" w:rsidRDefault="00AD2F13" w:rsidP="00AD2F13"/>
    <w:p w:rsidR="00AD2F13" w:rsidRDefault="00AD2F13" w:rsidP="00AD2F13">
      <w:r>
        <w:t>Woensdag 9 september - Verslag afgemaakt (Jasper) en laten zien aan de groep</w:t>
      </w:r>
    </w:p>
    <w:p w:rsidR="00AD2F13" w:rsidRDefault="00AD2F13" w:rsidP="00AD2F13">
      <w:r>
        <w:t>Vrijdag 11 september - Verslag inleveren</w:t>
      </w:r>
    </w:p>
    <w:p w:rsidR="00AD2F13" w:rsidRDefault="00AD2F13" w:rsidP="00AD2F13">
      <w:r>
        <w:t>Vrijdag 18 september - Keuze muziek/geluid af (Ruben &amp; Robbert muziek &amp; geluiden) &amp; Keuze Hoofdkarakter &amp; vijanden deel 1 af (Robbert en Ruben moeten bezig kunnen met keuze design/</w:t>
      </w:r>
      <w:proofErr w:type="spellStart"/>
      <w:r>
        <w:t>sprites</w:t>
      </w:r>
      <w:proofErr w:type="spellEnd"/>
      <w:r>
        <w:t>) (Nathan &amp; Jasper)</w:t>
      </w:r>
    </w:p>
    <w:p w:rsidR="00AD2F13" w:rsidRDefault="00AD2F13" w:rsidP="00AD2F13">
      <w:r>
        <w:t xml:space="preserve">Vrijdag 25 september - Keuze </w:t>
      </w:r>
      <w:proofErr w:type="spellStart"/>
      <w:r>
        <w:t>sprites</w:t>
      </w:r>
      <w:proofErr w:type="spellEnd"/>
      <w:r>
        <w:t xml:space="preserve"> deel 1 af (Robbert en Ruben) &amp; Keuze Hoofdkarakter &amp; vijanden helemaal af (Nathan &amp; Jasper</w:t>
      </w:r>
    </w:p>
    <w:p w:rsidR="00AD2F13" w:rsidRDefault="00AD2F13" w:rsidP="00AD2F13">
      <w:r>
        <w:t xml:space="preserve">Vrijdag 2 oktober - Keuze </w:t>
      </w:r>
      <w:proofErr w:type="spellStart"/>
      <w:r>
        <w:t>sprites</w:t>
      </w:r>
      <w:proofErr w:type="spellEnd"/>
      <w:r>
        <w:t xml:space="preserve"> helemaal af (Robbert en Ruben) &amp; Game doelen + </w:t>
      </w:r>
      <w:proofErr w:type="spellStart"/>
      <w:r>
        <w:t>Must's</w:t>
      </w:r>
      <w:proofErr w:type="spellEnd"/>
      <w:r>
        <w:t xml:space="preserve"> en </w:t>
      </w:r>
      <w:proofErr w:type="spellStart"/>
      <w:r>
        <w:t>Maybe's</w:t>
      </w:r>
      <w:proofErr w:type="spellEnd"/>
      <w:r>
        <w:t xml:space="preserve"> + game doelen genoteerd (het liefst eerder af) (Nathan)</w:t>
      </w:r>
    </w:p>
    <w:p w:rsidR="00AD2F13" w:rsidRDefault="00AD2F13" w:rsidP="00AD2F13">
      <w:r>
        <w:t>Vrijdag 2 oktober - Verhaallijn (proloog) uit (het verhaal over hoe we in de situatie zijn gekomen) (Iedereen)</w:t>
      </w:r>
    </w:p>
    <w:p w:rsidR="00AD2F13" w:rsidRDefault="00AD2F13" w:rsidP="00AD2F13">
      <w:r>
        <w:t xml:space="preserve">Vrijdag 9 oktober - Eerste map af (Ruben, Robbert en eventueel ook Jasper) &amp; </w:t>
      </w:r>
      <w:proofErr w:type="spellStart"/>
      <w:r>
        <w:t>Gameplay</w:t>
      </w:r>
      <w:proofErr w:type="spellEnd"/>
      <w:r>
        <w:t xml:space="preserve"> (controles) bepaalt (Nathan)</w:t>
      </w:r>
    </w:p>
    <w:p w:rsidR="00AD2F13" w:rsidRDefault="00AD2F13" w:rsidP="00AD2F13">
      <w:r>
        <w:t>Vrijdag 16 oktober - Tweede map af (Ruben, Robbert en eventueel ook Jasper)</w:t>
      </w:r>
    </w:p>
    <w:p w:rsidR="00AD2F13" w:rsidRDefault="00AD2F13" w:rsidP="00AD2F13">
      <w:r>
        <w:t>Woensdag 21 oktober - Ontwerp document "verslag" af (Jasper)</w:t>
      </w:r>
    </w:p>
    <w:p w:rsidR="00AD2F13" w:rsidRDefault="00AD2F13" w:rsidP="00AD2F13">
      <w:r>
        <w:t>Vrijdag 23 oktober - Ontwerp document inleveren</w:t>
      </w:r>
    </w:p>
    <w:p w:rsidR="00AD2F13" w:rsidRDefault="00AD2F13" w:rsidP="00AD2F13">
      <w:r>
        <w:t>!! Vrijdag 23 oktober - projectplan moet ingeleverd zijn (</w:t>
      </w:r>
      <w:proofErr w:type="spellStart"/>
      <w:r>
        <w:t>nouja</w:t>
      </w:r>
      <w:proofErr w:type="spellEnd"/>
      <w:r>
        <w:t xml:space="preserve"> de datum is niet duidelijk aangegeven, waarschijnlijk moet het eerder af zijn).</w:t>
      </w:r>
    </w:p>
    <w:p w:rsidR="00AD2F13" w:rsidRDefault="00AD2F13" w:rsidP="00AD2F13">
      <w:r>
        <w:lastRenderedPageBreak/>
        <w:t xml:space="preserve">Vrijdag 6 november - Je hebt het programma dat je veel zal moeten gebruiken onder controle (Jasper: Alles een beetje (handig voor schrijven verslag) &amp; Word &amp; </w:t>
      </w:r>
      <w:proofErr w:type="spellStart"/>
      <w:r>
        <w:t>MakeHuman</w:t>
      </w:r>
      <w:proofErr w:type="spellEnd"/>
      <w:r>
        <w:t xml:space="preserve">) (Ruben: </w:t>
      </w:r>
      <w:proofErr w:type="spellStart"/>
      <w:r>
        <w:t>MakeHuman</w:t>
      </w:r>
      <w:proofErr w:type="spellEnd"/>
      <w:r>
        <w:t xml:space="preserve"> &amp; Blender) (Robbert: Blender &amp; </w:t>
      </w:r>
      <w:proofErr w:type="spellStart"/>
      <w:r>
        <w:t>Unity</w:t>
      </w:r>
      <w:proofErr w:type="spellEnd"/>
      <w:r>
        <w:t xml:space="preserve"> (&amp; misschien </w:t>
      </w:r>
      <w:proofErr w:type="spellStart"/>
      <w:r>
        <w:t>MakeHuman</w:t>
      </w:r>
      <w:proofErr w:type="spellEnd"/>
      <w:r>
        <w:t xml:space="preserve">)) (Nathan: Alles een beetje (handig voor team leiden) &amp; </w:t>
      </w:r>
      <w:proofErr w:type="spellStart"/>
      <w:r>
        <w:t>Unity</w:t>
      </w:r>
      <w:proofErr w:type="spellEnd"/>
      <w:r>
        <w:t>)</w:t>
      </w:r>
    </w:p>
    <w:p w:rsidR="00AD2F13" w:rsidRDefault="00AD2F13" w:rsidP="00AD2F13">
      <w:r>
        <w:t xml:space="preserve">Vrijdag 13 november - Er is een begin gemaakt met wat iedereen moet doen (Jasper: Mensen maken met </w:t>
      </w:r>
      <w:proofErr w:type="spellStart"/>
      <w:r>
        <w:t>MakeHuman</w:t>
      </w:r>
      <w:proofErr w:type="spellEnd"/>
      <w:r>
        <w:t xml:space="preserve">) (Ruben: </w:t>
      </w:r>
      <w:proofErr w:type="spellStart"/>
      <w:r>
        <w:t>Maps</w:t>
      </w:r>
      <w:proofErr w:type="spellEnd"/>
      <w:r>
        <w:t xml:space="preserve"> en de game (zoals </w:t>
      </w:r>
      <w:proofErr w:type="spellStart"/>
      <w:r>
        <w:t>controls</w:t>
      </w:r>
      <w:proofErr w:type="spellEnd"/>
      <w:r>
        <w:t xml:space="preserve">) </w:t>
      </w:r>
      <w:proofErr w:type="spellStart"/>
      <w:r>
        <w:t>designen</w:t>
      </w:r>
      <w:proofErr w:type="spellEnd"/>
      <w:r>
        <w:t xml:space="preserve">) (Robbert: Ruben en Nathan helpen, zorgen dat de </w:t>
      </w:r>
      <w:proofErr w:type="spellStart"/>
      <w:r>
        <w:t>graphics</w:t>
      </w:r>
      <w:proofErr w:type="spellEnd"/>
      <w:r>
        <w:t xml:space="preserve"> goed in de game komen) (Nathan: Game programmeren)</w:t>
      </w:r>
    </w:p>
    <w:p w:rsidR="00AD2F13" w:rsidRDefault="00AD2F13" w:rsidP="00AD2F13">
      <w:r>
        <w:t>Donderdag 19 november - Updates laten zien</w:t>
      </w:r>
    </w:p>
    <w:p w:rsidR="00AD2F13" w:rsidRDefault="00AD2F13" w:rsidP="00AD2F13">
      <w:r>
        <w:t>Donderdag 26 november - Updates laten zien</w:t>
      </w:r>
    </w:p>
    <w:p w:rsidR="00AD2F13" w:rsidRDefault="00AD2F13" w:rsidP="00AD2F13">
      <w:r>
        <w:t>!! Vrijdag 27 november - ontwerp document inleveren</w:t>
      </w:r>
    </w:p>
    <w:p w:rsidR="00AD2F13" w:rsidRDefault="00AD2F13" w:rsidP="00AD2F13">
      <w:r>
        <w:t>Donderdag 3 december - Updates laten zien + werk moet grotendeels klaar zijn</w:t>
      </w:r>
    </w:p>
    <w:p w:rsidR="00AD2F13" w:rsidRDefault="00AD2F13" w:rsidP="00AD2F13">
      <w:r>
        <w:t>Vrijdag 11 december - De puntjes zijn op de i gezet</w:t>
      </w:r>
    </w:p>
    <w:p w:rsidR="00AD2F13" w:rsidRDefault="00AD2F13" w:rsidP="00AD2F13">
      <w:r>
        <w:t>Vrijdag 18 december - Alles is geperfectioneerd</w:t>
      </w:r>
    </w:p>
    <w:p w:rsidR="00AD2F13" w:rsidRDefault="00AD2F13" w:rsidP="00AD2F13">
      <w:r>
        <w:t>Zaterdag 19 december tot donderdag 28 januari: Uitgelopen gedeeltes afmaken of de "</w:t>
      </w:r>
      <w:proofErr w:type="spellStart"/>
      <w:r>
        <w:t>maybe's</w:t>
      </w:r>
      <w:proofErr w:type="spellEnd"/>
      <w:r>
        <w:t>" gaan maken.</w:t>
      </w:r>
    </w:p>
    <w:p w:rsidR="00AD2F13" w:rsidRDefault="00AD2F13" w:rsidP="00AD2F13">
      <w:r>
        <w:t>Donderdag 28 januari - Bekijken hoe de situatie ervoor staat, en de beslissing nemen hoe verder te gaan, verder met perfectioneren of de game verder uitbreiden of de game zo laten als het is?</w:t>
      </w:r>
    </w:p>
    <w:p w:rsidR="00AD2F13" w:rsidRDefault="00AD2F13" w:rsidP="00AD2F13">
      <w:r>
        <w:t>Vrijdag 29 januari - De game voorbereiden op de test van de bruggers + verder gaan met de op donderdag genomen beslissing.</w:t>
      </w:r>
    </w:p>
    <w:p w:rsidR="00AD2F13" w:rsidRDefault="00AD2F13" w:rsidP="00AD2F13">
      <w:r>
        <w:t xml:space="preserve">Dinsdag 2 februari - </w:t>
      </w:r>
      <w:proofErr w:type="spellStart"/>
      <w:r>
        <w:t>Enquete</w:t>
      </w:r>
      <w:proofErr w:type="spellEnd"/>
      <w:r>
        <w:t xml:space="preserve"> (af)maken (Jasper) &amp; Game klaar maken / klaar zijn voor test in de klas (Ruben, Robbert &amp; Nathan)</w:t>
      </w:r>
    </w:p>
    <w:p w:rsidR="00AD2F13" w:rsidRDefault="00AD2F13" w:rsidP="00AD2F13">
      <w:r>
        <w:t xml:space="preserve">Donderdag 4 februari - De </w:t>
      </w:r>
      <w:proofErr w:type="spellStart"/>
      <w:r>
        <w:t>enquete</w:t>
      </w:r>
      <w:proofErr w:type="spellEnd"/>
      <w:r>
        <w:t xml:space="preserve"> nachecken en de game testen op school (alles moet na deze dag goed zijn voor de presentatie op vrijdag !!)</w:t>
      </w:r>
    </w:p>
    <w:p w:rsidR="00AD2F13" w:rsidRDefault="00AD2F13" w:rsidP="00AD2F13">
      <w:r>
        <w:t xml:space="preserve">!! Vrijdag 5 februari - Demo + </w:t>
      </w:r>
      <w:proofErr w:type="spellStart"/>
      <w:r>
        <w:t>Enquete</w:t>
      </w:r>
      <w:proofErr w:type="spellEnd"/>
    </w:p>
    <w:p w:rsidR="00AD2F13" w:rsidRDefault="00AD2F13" w:rsidP="00AD2F13">
      <w:r>
        <w:t xml:space="preserve">Maandag 8 februari &amp; eventueel donderdag 11 februari - </w:t>
      </w:r>
      <w:proofErr w:type="spellStart"/>
      <w:r>
        <w:t>Enquete</w:t>
      </w:r>
      <w:proofErr w:type="spellEnd"/>
      <w:r>
        <w:t xml:space="preserve"> verwerken en de minpunten (en pluspunten) opschrijven + planning maken voor wat verbeterd moet worden.</w:t>
      </w:r>
    </w:p>
    <w:p w:rsidR="00AD2F13" w:rsidRDefault="00AD2F13" w:rsidP="00AD2F13">
      <w:r>
        <w:t>Vrijdag 12 februari tot Maandag 14 maart - Klaar met wat er op maandag 8 / Donderdag 11 februari besloten is.</w:t>
      </w:r>
    </w:p>
    <w:p w:rsidR="00AD2F13" w:rsidRDefault="00AD2F13" w:rsidP="00AD2F13">
      <w:r>
        <w:t>Donderdag 17 maart - Game uittesten en (eventueel) inleveren</w:t>
      </w:r>
    </w:p>
    <w:p w:rsidR="00883C81" w:rsidRDefault="00AD2F13">
      <w:r>
        <w:t>!! Vrijdag 18 maart - project inleveren.</w:t>
      </w:r>
    </w:p>
    <w:sectPr w:rsidR="00883C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E208D"/>
    <w:multiLevelType w:val="hybridMultilevel"/>
    <w:tmpl w:val="EED29548"/>
    <w:lvl w:ilvl="0" w:tplc="D44CE5C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C"/>
    <w:rsid w:val="0033214B"/>
    <w:rsid w:val="004C0CFA"/>
    <w:rsid w:val="00586838"/>
    <w:rsid w:val="005B50F1"/>
    <w:rsid w:val="005F3F79"/>
    <w:rsid w:val="00633F33"/>
    <w:rsid w:val="00681D4F"/>
    <w:rsid w:val="00750087"/>
    <w:rsid w:val="00783F9C"/>
    <w:rsid w:val="007B5681"/>
    <w:rsid w:val="00883C81"/>
    <w:rsid w:val="00923ED3"/>
    <w:rsid w:val="00AD2F13"/>
    <w:rsid w:val="00B84FA4"/>
    <w:rsid w:val="00FB7D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A54FE-6678-416E-9D6E-7DF36B1A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81D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C0C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81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81D4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81D4F"/>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681D4F"/>
    <w:pPr>
      <w:spacing w:after="0" w:line="240" w:lineRule="auto"/>
    </w:pPr>
  </w:style>
  <w:style w:type="character" w:customStyle="1" w:styleId="Kop2Char">
    <w:name w:val="Kop 2 Char"/>
    <w:basedOn w:val="Standaardalinea-lettertype"/>
    <w:link w:val="Kop2"/>
    <w:uiPriority w:val="9"/>
    <w:rsid w:val="004C0CFA"/>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5B50F1"/>
    <w:pPr>
      <w:ind w:left="720"/>
      <w:contextualSpacing/>
    </w:pPr>
  </w:style>
  <w:style w:type="character" w:styleId="Hyperlink">
    <w:name w:val="Hyperlink"/>
    <w:basedOn w:val="Standaardalinea-lettertype"/>
    <w:uiPriority w:val="99"/>
    <w:unhideWhenUsed/>
    <w:rsid w:val="003321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HCOKxcIzYs&amp;list=PL67B22CDA707B1C01" TargetMode="External"/><Relationship Id="rId13" Type="http://schemas.openxmlformats.org/officeDocument/2006/relationships/hyperlink" Target="https://www.youtube.com/playlist?list=PLPV2KyIb3jR7F_B4p8X3YwHPaExh0R9Kk" TargetMode="External"/><Relationship Id="rId18" Type="http://schemas.openxmlformats.org/officeDocument/2006/relationships/hyperlink" Target="https://desktop.github.com/" TargetMode="External"/><Relationship Id="rId3" Type="http://schemas.openxmlformats.org/officeDocument/2006/relationships/settings" Target="settings.xml"/><Relationship Id="rId21" Type="http://schemas.openxmlformats.org/officeDocument/2006/relationships/hyperlink" Target="https://www.teamviewer.com/nl/index.aspx" TargetMode="External"/><Relationship Id="rId7" Type="http://schemas.openxmlformats.org/officeDocument/2006/relationships/hyperlink" Target="https://www.youtube.com/watch?v=QMDPwBikzps&amp;list=PL224BE374B78F493B" TargetMode="External"/><Relationship Id="rId12" Type="http://schemas.openxmlformats.org/officeDocument/2006/relationships/hyperlink" Target="https://www.youtube.com/playlist?list=PLPV2KyIb3jR4u6zeBY77WPj0KuFdmv84g" TargetMode="External"/><Relationship Id="rId17" Type="http://schemas.openxmlformats.org/officeDocument/2006/relationships/hyperlink" Target="https://github.com/TheNLGhost/Pandora-s-Heart.g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forum.unity3d.com/" TargetMode="External"/><Relationship Id="rId20" Type="http://schemas.openxmlformats.org/officeDocument/2006/relationships/hyperlink" Target="https://github.com/TheNLGhost/Pandora-s-Heart" TargetMode="External"/><Relationship Id="rId1" Type="http://schemas.openxmlformats.org/officeDocument/2006/relationships/numbering" Target="numbering.xml"/><Relationship Id="rId6" Type="http://schemas.openxmlformats.org/officeDocument/2006/relationships/hyperlink" Target="http://store.steampowered.com/app/365670" TargetMode="External"/><Relationship Id="rId11" Type="http://schemas.openxmlformats.org/officeDocument/2006/relationships/hyperlink" Target="http://catlikecoding.com/unity/tutorials/" TargetMode="External"/><Relationship Id="rId24" Type="http://schemas.openxmlformats.org/officeDocument/2006/relationships/fontTable" Target="fontTable.xml"/><Relationship Id="rId5" Type="http://schemas.openxmlformats.org/officeDocument/2006/relationships/hyperlink" Target="http://www.makehuman.org/" TargetMode="External"/><Relationship Id="rId15" Type="http://schemas.openxmlformats.org/officeDocument/2006/relationships/hyperlink" Target="http://stackoverflow.com/" TargetMode="External"/><Relationship Id="rId23" Type="http://schemas.openxmlformats.org/officeDocument/2006/relationships/hyperlink" Target="https://web.whatsapp.com/" TargetMode="External"/><Relationship Id="rId10" Type="http://schemas.openxmlformats.org/officeDocument/2006/relationships/hyperlink" Target="https://unity3d.com/learn/tutorials" TargetMode="External"/><Relationship Id="rId19" Type="http://schemas.openxmlformats.org/officeDocument/2006/relationships/hyperlink" Target="https://git-for-windows.github.io/" TargetMode="External"/><Relationship Id="rId4" Type="http://schemas.openxmlformats.org/officeDocument/2006/relationships/webSettings" Target="webSettings.xml"/><Relationship Id="rId9" Type="http://schemas.openxmlformats.org/officeDocument/2006/relationships/hyperlink" Target="https://unity3d.com/" TargetMode="External"/><Relationship Id="rId14" Type="http://schemas.openxmlformats.org/officeDocument/2006/relationships/hyperlink" Target="https://www.youtube.com/playlist?list=PL3eZfsRk6nF00HSZZJKgZ-HOoz3CJYXJu" TargetMode="External"/><Relationship Id="rId22" Type="http://schemas.openxmlformats.org/officeDocument/2006/relationships/hyperlink" Target="http://www.skype.com/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F6E9288B</Template>
  <TotalTime>3</TotalTime>
  <Pages>4</Pages>
  <Words>1373</Words>
  <Characters>7554</Characters>
  <Application>Microsoft Office Word</Application>
  <DocSecurity>4</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CS Vincent van Gogh</Company>
  <LinksUpToDate>false</LinksUpToDate>
  <CharactersWithSpaces>8910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Bakker</dc:creator>
  <cp:keywords/>
  <dc:description/>
  <cp:lastModifiedBy>Nathan van Beelen</cp:lastModifiedBy>
  <cp:revision>2</cp:revision>
  <dcterms:created xsi:type="dcterms:W3CDTF">2015-09-10T09:28:00Z</dcterms:created>
  <dcterms:modified xsi:type="dcterms:W3CDTF">2015-09-10T09:28:00Z</dcterms:modified>
</cp:coreProperties>
</file>